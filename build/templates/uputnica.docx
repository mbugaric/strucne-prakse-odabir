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635" w:rsidRPr="009A5A32" w:rsidRDefault="00523635" w:rsidP="00523635">
      <w:pPr>
        <w:jc w:val="right"/>
        <w:rPr>
          <w:bCs/>
        </w:rPr>
      </w:pPr>
    </w:p>
    <w:p w:rsidR="005F2E40" w:rsidRDefault="008B79A7" w:rsidP="00AE005C">
      <w:pPr>
        <w:jc w:val="right"/>
        <w:rPr>
          <w:b/>
          <w:bCs/>
        </w:rPr>
      </w:pPr>
      <w:r w:rsidRPr="00562891">
        <w:rPr>
          <w:b/>
          <w:bCs/>
        </w:rPr>
        <w:tab/>
      </w:r>
      <w:r w:rsidRPr="00562891">
        <w:rPr>
          <w:b/>
          <w:bCs/>
        </w:rPr>
        <w:tab/>
        <w:t xml:space="preserve"> </w:t>
      </w:r>
      <w:r w:rsidR="009C6845">
        <w:rPr>
          <w:b/>
          <w:bCs/>
        </w:rPr>
        <w:t>FIRMA_NAZIV</w:t>
      </w:r>
    </w:p>
    <w:p w:rsidR="0099782D" w:rsidRPr="00AE005C" w:rsidRDefault="009C6845" w:rsidP="00AE005C">
      <w:pPr>
        <w:jc w:val="right"/>
        <w:rPr>
          <w:b/>
        </w:rPr>
      </w:pPr>
      <w:r>
        <w:t>FIRMA_ADRESA</w:t>
      </w:r>
    </w:p>
    <w:p w:rsidR="00996DD9" w:rsidRDefault="00996DD9" w:rsidP="00996DD9">
      <w:pPr>
        <w:rPr>
          <w:b/>
          <w:bCs/>
          <w:sz w:val="28"/>
          <w:szCs w:val="28"/>
        </w:rPr>
      </w:pPr>
    </w:p>
    <w:p w:rsidR="00996DD9" w:rsidRDefault="00996DD9" w:rsidP="00996DD9">
      <w:pPr>
        <w:rPr>
          <w:b/>
          <w:bCs/>
        </w:rPr>
      </w:pPr>
    </w:p>
    <w:p w:rsidR="00996DD9" w:rsidRPr="00996DD9" w:rsidRDefault="00996DD9" w:rsidP="00996DD9">
      <w:pPr>
        <w:pStyle w:val="Heading1"/>
        <w:rPr>
          <w:sz w:val="40"/>
          <w:szCs w:val="40"/>
          <w:u w:val="none"/>
        </w:rPr>
      </w:pPr>
      <w:r w:rsidRPr="00996DD9">
        <w:rPr>
          <w:sz w:val="40"/>
          <w:szCs w:val="40"/>
          <w:u w:val="none"/>
        </w:rPr>
        <w:t>U P U T N I C A</w:t>
      </w:r>
    </w:p>
    <w:p w:rsidR="00996DD9" w:rsidRDefault="00996DD9" w:rsidP="00996D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za </w:t>
      </w:r>
      <w:r w:rsidR="00523635">
        <w:rPr>
          <w:b/>
          <w:bCs/>
          <w:sz w:val="40"/>
          <w:szCs w:val="40"/>
        </w:rPr>
        <w:t xml:space="preserve">obavljanje </w:t>
      </w:r>
      <w:r>
        <w:rPr>
          <w:b/>
          <w:bCs/>
          <w:sz w:val="40"/>
          <w:szCs w:val="40"/>
        </w:rPr>
        <w:t>stručn</w:t>
      </w:r>
      <w:r w:rsidR="00523635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 xml:space="preserve"> praks</w:t>
      </w:r>
      <w:r w:rsidR="00523635">
        <w:rPr>
          <w:b/>
          <w:bCs/>
          <w:sz w:val="40"/>
          <w:szCs w:val="40"/>
        </w:rPr>
        <w:t>e</w:t>
      </w:r>
    </w:p>
    <w:p w:rsidR="00996DD9" w:rsidRDefault="00996DD9" w:rsidP="00996DD9">
      <w:pPr>
        <w:jc w:val="center"/>
        <w:rPr>
          <w:b/>
          <w:bCs/>
          <w:sz w:val="36"/>
          <w:szCs w:val="36"/>
        </w:rPr>
      </w:pPr>
    </w:p>
    <w:p w:rsidR="00996DD9" w:rsidRPr="005F2E40" w:rsidRDefault="00523635" w:rsidP="006921E4">
      <w:pPr>
        <w:jc w:val="both"/>
        <w:rPr>
          <w:b/>
          <w:bCs/>
          <w:sz w:val="28"/>
          <w:szCs w:val="28"/>
        </w:rPr>
      </w:pPr>
      <w:r w:rsidRPr="00523635">
        <w:rPr>
          <w:bCs/>
        </w:rPr>
        <w:t xml:space="preserve">Molimo Vas da </w:t>
      </w:r>
      <w:r w:rsidRPr="00523635">
        <w:t xml:space="preserve">studenta </w:t>
      </w:r>
      <w:r w:rsidR="00D77DD1" w:rsidRPr="009A5A32">
        <w:rPr>
          <w:b/>
        </w:rPr>
        <w:t xml:space="preserve">treće godine </w:t>
      </w:r>
      <w:r w:rsidR="00D77DD1" w:rsidRPr="009A5A32">
        <w:rPr>
          <w:rFonts w:cs="Times-Roman"/>
          <w:b/>
        </w:rPr>
        <w:t xml:space="preserve">preddiplomskog stručnog studija </w:t>
      </w:r>
      <w:r w:rsidR="009C6845">
        <w:rPr>
          <w:rFonts w:cs="Times-Roman"/>
          <w:b/>
        </w:rPr>
        <w:t>Računarstvo</w:t>
      </w:r>
      <w:r w:rsidR="00D77DD1">
        <w:rPr>
          <w:bCs/>
        </w:rPr>
        <w:t xml:space="preserve">, </w:t>
      </w:r>
      <w:r w:rsidRPr="00523635">
        <w:t>Fakulteta elektrotehnike, strojarstva i brodogradnje, Sveučilišta u</w:t>
      </w:r>
      <w:r>
        <w:t xml:space="preserve"> Splitu</w:t>
      </w:r>
      <w:r w:rsidR="0032236D">
        <w:t>,</w:t>
      </w:r>
      <w:r w:rsidR="009C6845">
        <w:t xml:space="preserve"> </w:t>
      </w:r>
      <w:r w:rsidR="009C6845">
        <w:rPr>
          <w:b/>
          <w:bCs/>
        </w:rPr>
        <w:t>IME_STUDENTA</w:t>
      </w:r>
      <w:r w:rsidRPr="00A7191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E51334">
        <w:rPr>
          <w:bCs/>
        </w:rPr>
        <w:t>m</w:t>
      </w:r>
      <w:r w:rsidRPr="00523635">
        <w:rPr>
          <w:bCs/>
        </w:rPr>
        <w:t>atični broj</w:t>
      </w:r>
      <w:r w:rsidRPr="00A71911">
        <w:rPr>
          <w:bCs/>
        </w:rPr>
        <w:t>:</w:t>
      </w:r>
      <w:r w:rsidR="00DE70DD" w:rsidRPr="00DE70DD">
        <w:t xml:space="preserve"> </w:t>
      </w:r>
      <w:r w:rsidR="009C6845">
        <w:rPr>
          <w:b/>
          <w:bCs/>
        </w:rPr>
        <w:t>MATICNI_BROJ</w:t>
      </w:r>
      <w:r w:rsidR="00E51334" w:rsidRPr="00A71911">
        <w:rPr>
          <w:bCs/>
        </w:rPr>
        <w:t>,</w:t>
      </w:r>
      <w:r w:rsidR="00E51334">
        <w:rPr>
          <w:bCs/>
        </w:rPr>
        <w:t xml:space="preserve"> </w:t>
      </w:r>
      <w:r w:rsidR="00E51334">
        <w:t>primite na stručnu praksu u Vaš</w:t>
      </w:r>
      <w:r w:rsidR="00AA12EE">
        <w:t>oj</w:t>
      </w:r>
      <w:r w:rsidR="00E51334">
        <w:t xml:space="preserve"> poslovnoj organizaciji.</w:t>
      </w:r>
      <w:r w:rsidR="005F2E40">
        <w:rPr>
          <w:b/>
          <w:bCs/>
          <w:sz w:val="28"/>
          <w:szCs w:val="28"/>
        </w:rPr>
        <w:t xml:space="preserve"> </w:t>
      </w:r>
      <w:r w:rsidR="003B7E78" w:rsidRPr="003B7E78">
        <w:rPr>
          <w:bCs/>
        </w:rPr>
        <w:t xml:space="preserve">Student je dužan stručnu praksu </w:t>
      </w:r>
      <w:r w:rsidR="005E4F67">
        <w:rPr>
          <w:bCs/>
        </w:rPr>
        <w:t>(</w:t>
      </w:r>
      <w:r w:rsidR="003B7E78" w:rsidRPr="003B7E78">
        <w:rPr>
          <w:bCs/>
        </w:rPr>
        <w:t>na poslovim</w:t>
      </w:r>
      <w:r w:rsidR="005E4F67">
        <w:rPr>
          <w:bCs/>
        </w:rPr>
        <w:t>a</w:t>
      </w:r>
      <w:r w:rsidR="003B7E78" w:rsidRPr="003B7E78">
        <w:rPr>
          <w:bCs/>
        </w:rPr>
        <w:t xml:space="preserve"> za koje se obrazuje na Fakultetu</w:t>
      </w:r>
      <w:r w:rsidR="005E4F67">
        <w:rPr>
          <w:bCs/>
        </w:rPr>
        <w:t>)</w:t>
      </w:r>
      <w:bookmarkStart w:id="0" w:name="_GoBack"/>
      <w:bookmarkEnd w:id="0"/>
      <w:r w:rsidR="003B7E78" w:rsidRPr="003B7E78">
        <w:rPr>
          <w:bCs/>
        </w:rPr>
        <w:t xml:space="preserve"> obaviti u </w:t>
      </w:r>
      <w:r w:rsidR="003B7E78" w:rsidRPr="00A71911">
        <w:rPr>
          <w:bCs/>
        </w:rPr>
        <w:t>trajanju od</w:t>
      </w:r>
      <w:r w:rsidR="0004270A">
        <w:rPr>
          <w:b/>
          <w:bCs/>
        </w:rPr>
        <w:t xml:space="preserve"> 300 </w:t>
      </w:r>
      <w:r w:rsidR="0004270A">
        <w:rPr>
          <w:bCs/>
        </w:rPr>
        <w:t>radnih sati</w:t>
      </w:r>
      <w:r w:rsidR="005035D6" w:rsidRPr="00A71911">
        <w:rPr>
          <w:bCs/>
        </w:rPr>
        <w:t>,</w:t>
      </w:r>
      <w:r w:rsidR="005035D6">
        <w:rPr>
          <w:bCs/>
        </w:rPr>
        <w:t xml:space="preserve"> uz nadzor </w:t>
      </w:r>
      <w:r w:rsidR="0032236D">
        <w:rPr>
          <w:bCs/>
        </w:rPr>
        <w:t>V</w:t>
      </w:r>
      <w:r w:rsidR="005035D6">
        <w:rPr>
          <w:bCs/>
        </w:rPr>
        <w:t>ašeg zaposlenika (mentora) kojeg imenuje Vaša poslovna organizacija.</w:t>
      </w:r>
    </w:p>
    <w:p w:rsidR="00996DD9" w:rsidRDefault="00996DD9" w:rsidP="00996DD9">
      <w:pPr>
        <w:jc w:val="both"/>
      </w:pPr>
      <w:r>
        <w:t xml:space="preserve">Student je obvezan stručnu praksu obavljati za vrijeme službenog radnog vremena Vaše </w:t>
      </w:r>
      <w:r w:rsidR="009C4C3D">
        <w:t>poslovne organizacije</w:t>
      </w:r>
      <w:r>
        <w:t xml:space="preserve">, pridržavajući se svih pravila i propisa koja važe za Vaše djelatnike. U slučaju bilo kakvih nepoštivanja pravila ponašanja od strane studenta na stručnoj praksi u Vašem poduzeću, molimo Vas da nas o tome </w:t>
      </w:r>
      <w:r w:rsidR="0032236D">
        <w:t>obavijestite</w:t>
      </w:r>
      <w:r>
        <w:t>, a takvog studenta udaljite iz Vašeg poduzeća i uskratite mu ovjeru stručne prakse.</w:t>
      </w:r>
    </w:p>
    <w:p w:rsidR="00996DD9" w:rsidRDefault="00996DD9" w:rsidP="00996DD9">
      <w:pPr>
        <w:jc w:val="both"/>
      </w:pPr>
    </w:p>
    <w:p w:rsidR="00996DD9" w:rsidRDefault="00996DD9" w:rsidP="00996DD9">
      <w:pPr>
        <w:jc w:val="both"/>
        <w:rPr>
          <w:b/>
          <w:bCs/>
        </w:rPr>
      </w:pPr>
      <w:r>
        <w:t xml:space="preserve">Ukoliko je upućeni student uredno obavio sve obveze </w:t>
      </w:r>
      <w:r w:rsidR="00532C57">
        <w:t xml:space="preserve">dodijeljene mu </w:t>
      </w:r>
      <w:r>
        <w:t>za vrijeme trajanj</w:t>
      </w:r>
      <w:r w:rsidR="0032236D">
        <w:t>a</w:t>
      </w:r>
      <w:r>
        <w:t xml:space="preserve"> stručne prakse</w:t>
      </w:r>
      <w:r w:rsidR="0032236D">
        <w:t>,</w:t>
      </w:r>
      <w:r>
        <w:t xml:space="preserve"> molimo Vas da mu potpišete i Vašim žigom ovjerite </w:t>
      </w:r>
      <w:r w:rsidRPr="00FB0138">
        <w:rPr>
          <w:bCs/>
        </w:rPr>
        <w:t>Potvr</w:t>
      </w:r>
      <w:r w:rsidR="00532C57">
        <w:rPr>
          <w:bCs/>
        </w:rPr>
        <w:t>du o obavljenoj stručnoj praksi</w:t>
      </w:r>
      <w:r w:rsidRPr="00FB0138">
        <w:rPr>
          <w:bCs/>
        </w:rPr>
        <w:t>.</w:t>
      </w:r>
    </w:p>
    <w:p w:rsidR="00996DD9" w:rsidRDefault="00996DD9" w:rsidP="00996DD9">
      <w:pPr>
        <w:jc w:val="both"/>
        <w:rPr>
          <w:b/>
          <w:bCs/>
        </w:rPr>
      </w:pPr>
    </w:p>
    <w:p w:rsidR="00996DD9" w:rsidRDefault="00996DD9" w:rsidP="00996DD9">
      <w:pPr>
        <w:jc w:val="both"/>
      </w:pPr>
      <w:r>
        <w:t xml:space="preserve">Zahvaljujemo </w:t>
      </w:r>
      <w:r w:rsidR="009065A2">
        <w:t>se</w:t>
      </w:r>
      <w:r>
        <w:t xml:space="preserve"> na Vašoj pomoći i suradnji</w:t>
      </w:r>
      <w:r w:rsidR="009065A2">
        <w:t>.</w:t>
      </w:r>
    </w:p>
    <w:p w:rsidR="00996DD9" w:rsidRDefault="00996DD9" w:rsidP="00996DD9">
      <w:pPr>
        <w:jc w:val="both"/>
      </w:pPr>
    </w:p>
    <w:p w:rsidR="00D6256A" w:rsidRDefault="00D6256A" w:rsidP="00996DD9">
      <w:pPr>
        <w:jc w:val="both"/>
      </w:pPr>
    </w:p>
    <w:p w:rsidR="00887D1D" w:rsidRDefault="00887D1D" w:rsidP="00887D1D">
      <w:pPr>
        <w:pStyle w:val="ListParagraph"/>
        <w:jc w:val="both"/>
        <w:rPr>
          <w:sz w:val="28"/>
          <w:szCs w:val="28"/>
          <w:lang w:val="pl-PL"/>
        </w:rPr>
      </w:pPr>
    </w:p>
    <w:p w:rsidR="00887D1D" w:rsidRDefault="00887D1D" w:rsidP="00887D1D">
      <w:pPr>
        <w:pStyle w:val="ListParagraph"/>
        <w:jc w:val="both"/>
        <w:rPr>
          <w:sz w:val="28"/>
          <w:szCs w:val="28"/>
          <w:lang w:val="pl-PL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3820"/>
      </w:tblGrid>
      <w:tr w:rsidR="00673761" w:rsidRPr="00887D1D" w:rsidTr="00673761">
        <w:tc>
          <w:tcPr>
            <w:tcW w:w="4525" w:type="dxa"/>
          </w:tcPr>
          <w:p w:rsidR="00673761" w:rsidRPr="00887D1D" w:rsidRDefault="00D6256A" w:rsidP="00562891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U Splitu</w:t>
            </w:r>
            <w:r w:rsidR="00562891">
              <w:rPr>
                <w:lang w:val="pl-PL"/>
              </w:rPr>
              <w:t>,  2</w:t>
            </w:r>
            <w:r w:rsidR="009C6845">
              <w:rPr>
                <w:lang w:val="pl-PL"/>
              </w:rPr>
              <w:t>7</w:t>
            </w:r>
            <w:r w:rsidR="00220728">
              <w:rPr>
                <w:lang w:val="pl-PL"/>
              </w:rPr>
              <w:t xml:space="preserve">. </w:t>
            </w:r>
            <w:r w:rsidR="00562891">
              <w:rPr>
                <w:lang w:val="pl-PL"/>
              </w:rPr>
              <w:t>veljače 2020</w:t>
            </w:r>
            <w:r w:rsidRPr="00D6256A">
              <w:rPr>
                <w:lang w:val="pl-PL"/>
              </w:rPr>
              <w:t>.</w:t>
            </w:r>
            <w:r>
              <w:rPr>
                <w:lang w:val="pl-PL"/>
              </w:rPr>
              <w:t xml:space="preserve"> godine</w:t>
            </w:r>
            <w:r>
              <w:rPr>
                <w:u w:val="single"/>
                <w:lang w:val="pl-PL"/>
              </w:rPr>
              <w:t xml:space="preserve">     </w:t>
            </w:r>
          </w:p>
        </w:tc>
        <w:tc>
          <w:tcPr>
            <w:tcW w:w="3820" w:type="dxa"/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      Voditelj stručne prakse</w:t>
            </w:r>
          </w:p>
        </w:tc>
      </w:tr>
      <w:tr w:rsidR="00673761" w:rsidRPr="00887D1D" w:rsidTr="00673761">
        <w:tc>
          <w:tcPr>
            <w:tcW w:w="4525" w:type="dxa"/>
          </w:tcPr>
          <w:p w:rsidR="00673761" w:rsidRPr="00887D1D" w:rsidRDefault="008B79A7" w:rsidP="00887D1D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 </w:t>
            </w:r>
          </w:p>
        </w:tc>
        <w:tc>
          <w:tcPr>
            <w:tcW w:w="3820" w:type="dxa"/>
            <w:vMerge w:val="restart"/>
          </w:tcPr>
          <w:p w:rsidR="00673761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  <w:p w:rsidR="00A71911" w:rsidRPr="00887D1D" w:rsidRDefault="00A7191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</w:tr>
      <w:tr w:rsidR="00673761" w:rsidRPr="00887D1D" w:rsidTr="00673761">
        <w:tc>
          <w:tcPr>
            <w:tcW w:w="4525" w:type="dxa"/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  <w:tc>
          <w:tcPr>
            <w:tcW w:w="3820" w:type="dxa"/>
            <w:vMerge/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</w:tr>
      <w:tr w:rsidR="00673761" w:rsidRPr="00887D1D" w:rsidTr="00673761">
        <w:tc>
          <w:tcPr>
            <w:tcW w:w="4525" w:type="dxa"/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  <w:tc>
          <w:tcPr>
            <w:tcW w:w="3820" w:type="dxa"/>
            <w:vMerge/>
            <w:tcBorders>
              <w:bottom w:val="single" w:sz="4" w:space="0" w:color="auto"/>
            </w:tcBorders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</w:tr>
      <w:tr w:rsidR="00673761" w:rsidRPr="00887D1D" w:rsidTr="00673761">
        <w:tc>
          <w:tcPr>
            <w:tcW w:w="4525" w:type="dxa"/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673761" w:rsidRPr="00887D1D" w:rsidRDefault="00673761" w:rsidP="00E31F4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  </w:t>
            </w:r>
            <w:r w:rsidR="009C6845">
              <w:rPr>
                <w:lang w:val="pl-PL"/>
              </w:rPr>
              <w:t xml:space="preserve">        </w:t>
            </w:r>
            <w:r w:rsidR="009A5A32">
              <w:rPr>
                <w:lang w:val="pl-PL"/>
              </w:rPr>
              <w:t>doc</w:t>
            </w:r>
            <w:r>
              <w:rPr>
                <w:lang w:val="pl-PL"/>
              </w:rPr>
              <w:t xml:space="preserve">. dr. sc. </w:t>
            </w:r>
            <w:r w:rsidR="009C6845">
              <w:rPr>
                <w:lang w:val="pl-PL"/>
              </w:rPr>
              <w:t xml:space="preserve">Marin </w:t>
            </w:r>
            <w:proofErr w:type="spellStart"/>
            <w:r w:rsidR="009C6845">
              <w:rPr>
                <w:lang w:val="pl-PL"/>
              </w:rPr>
              <w:t>Bugarić</w:t>
            </w:r>
            <w:proofErr w:type="spellEnd"/>
          </w:p>
        </w:tc>
      </w:tr>
    </w:tbl>
    <w:p w:rsidR="00887D1D" w:rsidRDefault="00887D1D" w:rsidP="00887D1D">
      <w:pPr>
        <w:pStyle w:val="ListParagraph"/>
        <w:jc w:val="both"/>
        <w:rPr>
          <w:sz w:val="28"/>
          <w:szCs w:val="28"/>
          <w:lang w:val="pl-PL"/>
        </w:rPr>
      </w:pPr>
    </w:p>
    <w:p w:rsidR="008C18E9" w:rsidRDefault="008C18E9" w:rsidP="00887D1D">
      <w:pPr>
        <w:pStyle w:val="ListParagraph"/>
        <w:jc w:val="both"/>
        <w:rPr>
          <w:sz w:val="28"/>
          <w:szCs w:val="28"/>
          <w:lang w:val="pl-PL"/>
        </w:rPr>
      </w:pPr>
    </w:p>
    <w:p w:rsidR="009C4C3D" w:rsidRDefault="009C4C3D" w:rsidP="00887D1D">
      <w:pPr>
        <w:pStyle w:val="ListParagraph"/>
        <w:jc w:val="both"/>
        <w:rPr>
          <w:sz w:val="28"/>
          <w:szCs w:val="28"/>
          <w:lang w:val="pl-PL"/>
        </w:rPr>
      </w:pPr>
    </w:p>
    <w:p w:rsidR="009C4C3D" w:rsidRDefault="009C4C3D" w:rsidP="00887D1D">
      <w:pPr>
        <w:pStyle w:val="ListParagraph"/>
        <w:jc w:val="both"/>
        <w:rPr>
          <w:sz w:val="28"/>
          <w:szCs w:val="28"/>
          <w:lang w:val="pl-PL"/>
        </w:rPr>
      </w:pPr>
    </w:p>
    <w:p w:rsidR="009C4C3D" w:rsidRDefault="009C4C3D" w:rsidP="009C4C3D">
      <w:pPr>
        <w:tabs>
          <w:tab w:val="center" w:pos="1980"/>
          <w:tab w:val="center" w:pos="7020"/>
        </w:tabs>
        <w:jc w:val="both"/>
      </w:pPr>
    </w:p>
    <w:sectPr w:rsidR="009C4C3D" w:rsidSect="00A92C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14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45F" w:rsidRDefault="00C4645F">
      <w:r>
        <w:separator/>
      </w:r>
    </w:p>
  </w:endnote>
  <w:endnote w:type="continuationSeparator" w:id="0">
    <w:p w:rsidR="00C4645F" w:rsidRDefault="00C4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(WE)">
    <w:altName w:val="Times New Roman"/>
    <w:panose1 w:val="020B0604020202020204"/>
    <w:charset w:val="01"/>
    <w:family w:val="roman"/>
    <w:pitch w:val="variable"/>
  </w:font>
  <w:font w:name="MyriadPro-Regular">
    <w:altName w:val="Times New Roman"/>
    <w:panose1 w:val="020B0604020202020204"/>
    <w:charset w:val="01"/>
    <w:family w:val="roman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783" w:rsidRPr="003D52D1" w:rsidRDefault="00C0293D" w:rsidP="005E45B7">
    <w:pPr>
      <w:pStyle w:val="Footer"/>
      <w:ind w:hanging="1418"/>
      <w:rPr>
        <w:szCs w:val="18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19050" t="0" r="3810" b="0"/>
          <wp:wrapNone/>
          <wp:docPr id="3" name="Picture 9" descr="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783" w:rsidRDefault="00C0293D" w:rsidP="005E45B7">
    <w:pPr>
      <w:pStyle w:val="Footer"/>
      <w:ind w:hanging="1418"/>
    </w:pPr>
    <w:r>
      <w:rPr>
        <w:noProof/>
      </w:rPr>
      <w:drawing>
        <wp:inline distT="0" distB="0" distL="0" distR="0">
          <wp:extent cx="7566660" cy="312420"/>
          <wp:effectExtent l="19050" t="0" r="0" b="0"/>
          <wp:docPr id="2" name="Picture 4" descr="C:\Documents and Settings\Administrator\My Documents\FESB-DESIGN\Predlosci-FESB\WEB\dekan-podrug\slike\foot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nts and Settings\Administrator\My Documents\FESB-DESIGN\Predlosci-FESB\WEB\dekan-podrug\slike\foot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60" cy="312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45F" w:rsidRDefault="00C4645F">
      <w:r>
        <w:separator/>
      </w:r>
    </w:p>
  </w:footnote>
  <w:footnote w:type="continuationSeparator" w:id="0">
    <w:p w:rsidR="00C4645F" w:rsidRDefault="00C4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783" w:rsidRDefault="00382783" w:rsidP="005E45B7">
    <w:pPr>
      <w:pStyle w:val="Header"/>
      <w:ind w:hanging="1418"/>
      <w:rPr>
        <w:szCs w:val="20"/>
      </w:rPr>
    </w:pPr>
  </w:p>
  <w:p w:rsidR="00382783" w:rsidRDefault="00382783" w:rsidP="005E45B7">
    <w:pPr>
      <w:pStyle w:val="Header"/>
      <w:ind w:hanging="1418"/>
      <w:rPr>
        <w:szCs w:val="20"/>
      </w:rPr>
    </w:pPr>
  </w:p>
  <w:p w:rsidR="00382783" w:rsidRDefault="00382783" w:rsidP="005E45B7">
    <w:pPr>
      <w:pStyle w:val="Header"/>
      <w:ind w:hanging="1418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783" w:rsidRDefault="00C0293D" w:rsidP="005E45B7">
    <w:pPr>
      <w:pStyle w:val="Header"/>
      <w:ind w:hanging="1418"/>
    </w:pPr>
    <w:r>
      <w:rPr>
        <w:noProof/>
      </w:rPr>
      <w:drawing>
        <wp:inline distT="0" distB="0" distL="0" distR="0">
          <wp:extent cx="7559040" cy="1013460"/>
          <wp:effectExtent l="19050" t="0" r="3810" b="0"/>
          <wp:docPr id="1" name="Picture 1" descr="tmp_light_top2f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mp_light_top2f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13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82783" w:rsidRDefault="00382783" w:rsidP="005E45B7">
    <w:pPr>
      <w:pStyle w:val="Header"/>
      <w:ind w:hanging="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148"/>
    <w:multiLevelType w:val="hybridMultilevel"/>
    <w:tmpl w:val="5894AEDA"/>
    <w:lvl w:ilvl="0" w:tplc="61AA41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259BC"/>
    <w:multiLevelType w:val="hybridMultilevel"/>
    <w:tmpl w:val="AA88C8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B04F4"/>
    <w:multiLevelType w:val="hybridMultilevel"/>
    <w:tmpl w:val="5E80B2D6"/>
    <w:lvl w:ilvl="0" w:tplc="21E49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D3BFC"/>
    <w:multiLevelType w:val="hybridMultilevel"/>
    <w:tmpl w:val="F558DB60"/>
    <w:lvl w:ilvl="0" w:tplc="81F87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23D22"/>
    <w:multiLevelType w:val="hybridMultilevel"/>
    <w:tmpl w:val="266A00D2"/>
    <w:lvl w:ilvl="0" w:tplc="2BAA8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236FBB"/>
    <w:multiLevelType w:val="hybridMultilevel"/>
    <w:tmpl w:val="063EDD3E"/>
    <w:lvl w:ilvl="0" w:tplc="327C1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9E3327"/>
    <w:multiLevelType w:val="hybridMultilevel"/>
    <w:tmpl w:val="BC64D9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c2114265-2c16-44f0-9044-3ee1b7b81a63"/>
  </w:docVars>
  <w:rsids>
    <w:rsidRoot w:val="00365F19"/>
    <w:rsid w:val="000151E8"/>
    <w:rsid w:val="0003793A"/>
    <w:rsid w:val="00040B15"/>
    <w:rsid w:val="00041841"/>
    <w:rsid w:val="0004270A"/>
    <w:rsid w:val="00053868"/>
    <w:rsid w:val="00074685"/>
    <w:rsid w:val="000876D2"/>
    <w:rsid w:val="00087976"/>
    <w:rsid w:val="00093A82"/>
    <w:rsid w:val="000A0C1E"/>
    <w:rsid w:val="000A1BE3"/>
    <w:rsid w:val="000A2495"/>
    <w:rsid w:val="000A57AC"/>
    <w:rsid w:val="000B66E8"/>
    <w:rsid w:val="000B7C50"/>
    <w:rsid w:val="000C1AC0"/>
    <w:rsid w:val="000C6E4F"/>
    <w:rsid w:val="000D282B"/>
    <w:rsid w:val="00105926"/>
    <w:rsid w:val="0011148E"/>
    <w:rsid w:val="001155B9"/>
    <w:rsid w:val="001237FE"/>
    <w:rsid w:val="00126B97"/>
    <w:rsid w:val="0013331E"/>
    <w:rsid w:val="00144376"/>
    <w:rsid w:val="00144764"/>
    <w:rsid w:val="00161A81"/>
    <w:rsid w:val="00164EF7"/>
    <w:rsid w:val="00185A65"/>
    <w:rsid w:val="001922DE"/>
    <w:rsid w:val="001A136E"/>
    <w:rsid w:val="001A1AE0"/>
    <w:rsid w:val="001C4180"/>
    <w:rsid w:val="001E147C"/>
    <w:rsid w:val="001F7417"/>
    <w:rsid w:val="002046C0"/>
    <w:rsid w:val="002063D5"/>
    <w:rsid w:val="00220728"/>
    <w:rsid w:val="00223A79"/>
    <w:rsid w:val="0022634D"/>
    <w:rsid w:val="0023417E"/>
    <w:rsid w:val="00255841"/>
    <w:rsid w:val="00260196"/>
    <w:rsid w:val="0026152C"/>
    <w:rsid w:val="0026272A"/>
    <w:rsid w:val="00267DF8"/>
    <w:rsid w:val="00295F09"/>
    <w:rsid w:val="002B121F"/>
    <w:rsid w:val="002B4A34"/>
    <w:rsid w:val="002B5B7D"/>
    <w:rsid w:val="002B7063"/>
    <w:rsid w:val="002C6AEB"/>
    <w:rsid w:val="002D0DE8"/>
    <w:rsid w:val="002D2D79"/>
    <w:rsid w:val="002E27F5"/>
    <w:rsid w:val="002E71E4"/>
    <w:rsid w:val="002F797D"/>
    <w:rsid w:val="003121EA"/>
    <w:rsid w:val="0032236D"/>
    <w:rsid w:val="00337B9A"/>
    <w:rsid w:val="003436D4"/>
    <w:rsid w:val="00355542"/>
    <w:rsid w:val="00365F19"/>
    <w:rsid w:val="00371331"/>
    <w:rsid w:val="003736C8"/>
    <w:rsid w:val="00382747"/>
    <w:rsid w:val="00382783"/>
    <w:rsid w:val="003945A1"/>
    <w:rsid w:val="003A23A1"/>
    <w:rsid w:val="003B7A2B"/>
    <w:rsid w:val="003B7E78"/>
    <w:rsid w:val="003D20F8"/>
    <w:rsid w:val="003D6363"/>
    <w:rsid w:val="003E33B8"/>
    <w:rsid w:val="003F6F81"/>
    <w:rsid w:val="00407D33"/>
    <w:rsid w:val="0041459A"/>
    <w:rsid w:val="004314B5"/>
    <w:rsid w:val="004539DD"/>
    <w:rsid w:val="004667B6"/>
    <w:rsid w:val="00467B39"/>
    <w:rsid w:val="00473602"/>
    <w:rsid w:val="00480421"/>
    <w:rsid w:val="00485104"/>
    <w:rsid w:val="004B20A2"/>
    <w:rsid w:val="004C66E0"/>
    <w:rsid w:val="004C7348"/>
    <w:rsid w:val="004E1189"/>
    <w:rsid w:val="004E36E9"/>
    <w:rsid w:val="004E42D4"/>
    <w:rsid w:val="004E4F4B"/>
    <w:rsid w:val="004F3624"/>
    <w:rsid w:val="004F50FF"/>
    <w:rsid w:val="0050071E"/>
    <w:rsid w:val="005035D6"/>
    <w:rsid w:val="005071AB"/>
    <w:rsid w:val="0050739F"/>
    <w:rsid w:val="00515C88"/>
    <w:rsid w:val="00523635"/>
    <w:rsid w:val="00532C57"/>
    <w:rsid w:val="00541CF7"/>
    <w:rsid w:val="00556F23"/>
    <w:rsid w:val="00562891"/>
    <w:rsid w:val="00564297"/>
    <w:rsid w:val="005874F1"/>
    <w:rsid w:val="005B3FF8"/>
    <w:rsid w:val="005B701C"/>
    <w:rsid w:val="005D47F5"/>
    <w:rsid w:val="005E45B7"/>
    <w:rsid w:val="005E4F67"/>
    <w:rsid w:val="005F2792"/>
    <w:rsid w:val="005F2E40"/>
    <w:rsid w:val="00605856"/>
    <w:rsid w:val="00610D7E"/>
    <w:rsid w:val="00612C5E"/>
    <w:rsid w:val="00626FA4"/>
    <w:rsid w:val="006337D4"/>
    <w:rsid w:val="00645B14"/>
    <w:rsid w:val="00653A5C"/>
    <w:rsid w:val="00662B09"/>
    <w:rsid w:val="006700B2"/>
    <w:rsid w:val="0067374C"/>
    <w:rsid w:val="00673761"/>
    <w:rsid w:val="006921E4"/>
    <w:rsid w:val="00697920"/>
    <w:rsid w:val="006B151C"/>
    <w:rsid w:val="006B5AAE"/>
    <w:rsid w:val="006C1273"/>
    <w:rsid w:val="006C622B"/>
    <w:rsid w:val="006E4D1C"/>
    <w:rsid w:val="006E50CE"/>
    <w:rsid w:val="006F2B15"/>
    <w:rsid w:val="006F3312"/>
    <w:rsid w:val="00707E15"/>
    <w:rsid w:val="00711881"/>
    <w:rsid w:val="0073119B"/>
    <w:rsid w:val="0073732F"/>
    <w:rsid w:val="00737C63"/>
    <w:rsid w:val="0074249E"/>
    <w:rsid w:val="00754FD4"/>
    <w:rsid w:val="00760574"/>
    <w:rsid w:val="0077282E"/>
    <w:rsid w:val="007A45E0"/>
    <w:rsid w:val="007A5EE6"/>
    <w:rsid w:val="007B5E0E"/>
    <w:rsid w:val="007E4112"/>
    <w:rsid w:val="007F0BEA"/>
    <w:rsid w:val="007F2645"/>
    <w:rsid w:val="007F76EC"/>
    <w:rsid w:val="008126FF"/>
    <w:rsid w:val="00820077"/>
    <w:rsid w:val="008229B1"/>
    <w:rsid w:val="00825358"/>
    <w:rsid w:val="0083592F"/>
    <w:rsid w:val="00852DAA"/>
    <w:rsid w:val="008621B6"/>
    <w:rsid w:val="00873169"/>
    <w:rsid w:val="00873809"/>
    <w:rsid w:val="00877A25"/>
    <w:rsid w:val="00884AA6"/>
    <w:rsid w:val="00885F83"/>
    <w:rsid w:val="00887D1D"/>
    <w:rsid w:val="008B79A7"/>
    <w:rsid w:val="008C18E9"/>
    <w:rsid w:val="008D45FD"/>
    <w:rsid w:val="008D6066"/>
    <w:rsid w:val="008D7F8F"/>
    <w:rsid w:val="008E4B4F"/>
    <w:rsid w:val="008F52B6"/>
    <w:rsid w:val="008F5621"/>
    <w:rsid w:val="009065A2"/>
    <w:rsid w:val="0091444A"/>
    <w:rsid w:val="00914CD8"/>
    <w:rsid w:val="009227AF"/>
    <w:rsid w:val="00930F98"/>
    <w:rsid w:val="00932C8D"/>
    <w:rsid w:val="00950A34"/>
    <w:rsid w:val="00961C9B"/>
    <w:rsid w:val="00970DDB"/>
    <w:rsid w:val="0097557B"/>
    <w:rsid w:val="00977153"/>
    <w:rsid w:val="00985A5A"/>
    <w:rsid w:val="00996DD9"/>
    <w:rsid w:val="0099782D"/>
    <w:rsid w:val="009A4F62"/>
    <w:rsid w:val="009A5A32"/>
    <w:rsid w:val="009B5FBE"/>
    <w:rsid w:val="009C2B44"/>
    <w:rsid w:val="009C4C3D"/>
    <w:rsid w:val="009C575C"/>
    <w:rsid w:val="009C6845"/>
    <w:rsid w:val="009D6D91"/>
    <w:rsid w:val="00A0176E"/>
    <w:rsid w:val="00A11B1A"/>
    <w:rsid w:val="00A155BB"/>
    <w:rsid w:val="00A25F1E"/>
    <w:rsid w:val="00A27B89"/>
    <w:rsid w:val="00A31216"/>
    <w:rsid w:val="00A40FA7"/>
    <w:rsid w:val="00A44C47"/>
    <w:rsid w:val="00A62010"/>
    <w:rsid w:val="00A62A95"/>
    <w:rsid w:val="00A71911"/>
    <w:rsid w:val="00A74F23"/>
    <w:rsid w:val="00A83EC5"/>
    <w:rsid w:val="00A87178"/>
    <w:rsid w:val="00A92C95"/>
    <w:rsid w:val="00A93B75"/>
    <w:rsid w:val="00AA12EE"/>
    <w:rsid w:val="00AB3B8C"/>
    <w:rsid w:val="00AB6B91"/>
    <w:rsid w:val="00AD4B8C"/>
    <w:rsid w:val="00AD6EBC"/>
    <w:rsid w:val="00AD7D9F"/>
    <w:rsid w:val="00AE005C"/>
    <w:rsid w:val="00AF2FD4"/>
    <w:rsid w:val="00AF3751"/>
    <w:rsid w:val="00B01BD0"/>
    <w:rsid w:val="00B12456"/>
    <w:rsid w:val="00B16763"/>
    <w:rsid w:val="00B20487"/>
    <w:rsid w:val="00B230D1"/>
    <w:rsid w:val="00B304E2"/>
    <w:rsid w:val="00B4336A"/>
    <w:rsid w:val="00B5004D"/>
    <w:rsid w:val="00B5219B"/>
    <w:rsid w:val="00B636B0"/>
    <w:rsid w:val="00B6581E"/>
    <w:rsid w:val="00BB2C6B"/>
    <w:rsid w:val="00BB5743"/>
    <w:rsid w:val="00BB57AB"/>
    <w:rsid w:val="00BC5F51"/>
    <w:rsid w:val="00BC6904"/>
    <w:rsid w:val="00BD4EA0"/>
    <w:rsid w:val="00BE4C73"/>
    <w:rsid w:val="00BF25FB"/>
    <w:rsid w:val="00C0293D"/>
    <w:rsid w:val="00C06DC6"/>
    <w:rsid w:val="00C4645F"/>
    <w:rsid w:val="00C56138"/>
    <w:rsid w:val="00C709D0"/>
    <w:rsid w:val="00C74474"/>
    <w:rsid w:val="00C829A6"/>
    <w:rsid w:val="00C92951"/>
    <w:rsid w:val="00CA2275"/>
    <w:rsid w:val="00CA2C58"/>
    <w:rsid w:val="00CC0C06"/>
    <w:rsid w:val="00CC2F5B"/>
    <w:rsid w:val="00CC5FD7"/>
    <w:rsid w:val="00CD52C1"/>
    <w:rsid w:val="00CF7C57"/>
    <w:rsid w:val="00D07EF5"/>
    <w:rsid w:val="00D15559"/>
    <w:rsid w:val="00D570BF"/>
    <w:rsid w:val="00D6256A"/>
    <w:rsid w:val="00D77DD1"/>
    <w:rsid w:val="00D833D0"/>
    <w:rsid w:val="00D873EA"/>
    <w:rsid w:val="00D9156D"/>
    <w:rsid w:val="00D920CB"/>
    <w:rsid w:val="00DB5F9F"/>
    <w:rsid w:val="00DC00FC"/>
    <w:rsid w:val="00DC7BFC"/>
    <w:rsid w:val="00DD6231"/>
    <w:rsid w:val="00DE0A4B"/>
    <w:rsid w:val="00DE0E42"/>
    <w:rsid w:val="00DE70DD"/>
    <w:rsid w:val="00E078FD"/>
    <w:rsid w:val="00E13BF6"/>
    <w:rsid w:val="00E15B7E"/>
    <w:rsid w:val="00E239B9"/>
    <w:rsid w:val="00E259E2"/>
    <w:rsid w:val="00E268C7"/>
    <w:rsid w:val="00E31F42"/>
    <w:rsid w:val="00E368E3"/>
    <w:rsid w:val="00E408B7"/>
    <w:rsid w:val="00E50883"/>
    <w:rsid w:val="00E51334"/>
    <w:rsid w:val="00E57A9F"/>
    <w:rsid w:val="00E65B25"/>
    <w:rsid w:val="00E65B98"/>
    <w:rsid w:val="00E72C80"/>
    <w:rsid w:val="00E76AD4"/>
    <w:rsid w:val="00EB3A00"/>
    <w:rsid w:val="00EC0ADC"/>
    <w:rsid w:val="00ED5A62"/>
    <w:rsid w:val="00EF0D6B"/>
    <w:rsid w:val="00F016E1"/>
    <w:rsid w:val="00F120E0"/>
    <w:rsid w:val="00F25E1C"/>
    <w:rsid w:val="00F5237A"/>
    <w:rsid w:val="00F54294"/>
    <w:rsid w:val="00F56AAF"/>
    <w:rsid w:val="00F72E6B"/>
    <w:rsid w:val="00F86E1B"/>
    <w:rsid w:val="00F87393"/>
    <w:rsid w:val="00F92DF4"/>
    <w:rsid w:val="00FA302E"/>
    <w:rsid w:val="00FB0138"/>
    <w:rsid w:val="00FB0508"/>
    <w:rsid w:val="00FB4475"/>
    <w:rsid w:val="00FB6CAA"/>
    <w:rsid w:val="00FB7DC4"/>
    <w:rsid w:val="00FC7B70"/>
    <w:rsid w:val="00FC7CB7"/>
    <w:rsid w:val="00FD7EDD"/>
    <w:rsid w:val="00FE11C4"/>
    <w:rsid w:val="00FF2137"/>
    <w:rsid w:val="00FF7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2118078"/>
  <w15:docId w15:val="{8D6EFC17-9EF7-4E88-979C-2C8A8BEC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7D9F"/>
    <w:rPr>
      <w:sz w:val="24"/>
      <w:szCs w:val="24"/>
    </w:rPr>
  </w:style>
  <w:style w:type="paragraph" w:styleId="Heading1">
    <w:name w:val="heading 1"/>
    <w:basedOn w:val="Normal"/>
    <w:next w:val="Normal"/>
    <w:qFormat/>
    <w:rsid w:val="007F76EC"/>
    <w:pPr>
      <w:keepNext/>
      <w:spacing w:before="120" w:after="40"/>
      <w:jc w:val="center"/>
      <w:outlineLvl w:val="0"/>
    </w:pPr>
    <w:rPr>
      <w:b/>
      <w:sz w:val="26"/>
      <w:szCs w:val="20"/>
      <w:u w:val="single"/>
    </w:rPr>
  </w:style>
  <w:style w:type="paragraph" w:styleId="Heading2">
    <w:name w:val="heading 2"/>
    <w:basedOn w:val="Normal"/>
    <w:next w:val="Normal"/>
    <w:qFormat/>
    <w:rsid w:val="007F76EC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542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76E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76EC"/>
    <w:pPr>
      <w:tabs>
        <w:tab w:val="center" w:pos="4536"/>
        <w:tab w:val="right" w:pos="9072"/>
      </w:tabs>
    </w:pPr>
  </w:style>
  <w:style w:type="paragraph" w:customStyle="1" w:styleId="Tekstbalonia1">
    <w:name w:val="Tekst balončića1"/>
    <w:basedOn w:val="Normal"/>
    <w:semiHidden/>
    <w:rsid w:val="007F76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F76EC"/>
    <w:pPr>
      <w:jc w:val="both"/>
    </w:pPr>
    <w:rPr>
      <w:b/>
      <w:bCs/>
      <w:iCs/>
    </w:rPr>
  </w:style>
  <w:style w:type="paragraph" w:styleId="BodyText2">
    <w:name w:val="Body Text 2"/>
    <w:basedOn w:val="Normal"/>
    <w:rsid w:val="007F76EC"/>
    <w:pPr>
      <w:spacing w:before="120"/>
      <w:jc w:val="both"/>
    </w:pPr>
    <w:rPr>
      <w:iCs/>
    </w:rPr>
  </w:style>
  <w:style w:type="paragraph" w:styleId="BodyText3">
    <w:name w:val="Body Text 3"/>
    <w:basedOn w:val="Normal"/>
    <w:rsid w:val="007F76EC"/>
    <w:pPr>
      <w:spacing w:before="120"/>
      <w:jc w:val="both"/>
    </w:pPr>
    <w:rPr>
      <w:iCs/>
      <w:sz w:val="22"/>
    </w:rPr>
  </w:style>
  <w:style w:type="paragraph" w:styleId="BalloonText">
    <w:name w:val="Balloon Text"/>
    <w:basedOn w:val="Normal"/>
    <w:semiHidden/>
    <w:rsid w:val="0060326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CE4C4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E4C44"/>
    <w:rPr>
      <w:sz w:val="16"/>
      <w:szCs w:val="16"/>
      <w:lang w:val="hr-HR" w:eastAsia="sl-SI"/>
    </w:rPr>
  </w:style>
  <w:style w:type="paragraph" w:styleId="FootnoteText">
    <w:name w:val="footnote text"/>
    <w:basedOn w:val="Normal"/>
    <w:link w:val="FootnoteTextChar"/>
    <w:rsid w:val="00CE4C44"/>
    <w:pPr>
      <w:widowControl w:val="0"/>
      <w:autoSpaceDE w:val="0"/>
      <w:autoSpaceDN w:val="0"/>
    </w:pPr>
    <w:rPr>
      <w:rFonts w:ascii="Times New Roman (WE)" w:hAnsi="Times New Roman (WE)"/>
      <w:sz w:val="20"/>
      <w:szCs w:val="20"/>
      <w:lang w:val="en-US" w:eastAsia="en-US"/>
    </w:rPr>
  </w:style>
  <w:style w:type="character" w:customStyle="1" w:styleId="FootnoteTextChar">
    <w:name w:val="Footnote Text Char"/>
    <w:link w:val="FootnoteText"/>
    <w:rsid w:val="00CE4C44"/>
    <w:rPr>
      <w:rFonts w:ascii="Times New Roman (WE)" w:hAnsi="Times New Roman (WE)"/>
    </w:rPr>
  </w:style>
  <w:style w:type="table" w:customStyle="1" w:styleId="IntenseQuote1">
    <w:name w:val="Intense Quote1"/>
    <w:basedOn w:val="TableNormal"/>
    <w:uiPriority w:val="60"/>
    <w:qFormat/>
    <w:rsid w:val="000E2142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odysansserif2">
    <w:name w:val="Body sans serif 2"/>
    <w:basedOn w:val="Normal"/>
    <w:uiPriority w:val="99"/>
    <w:rsid w:val="009F23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yriadPro-Regular" w:eastAsia="Cambria" w:hAnsi="MyriadPro-Regular" w:cs="MyriadPro-Regular"/>
      <w:color w:val="000000"/>
      <w:sz w:val="20"/>
      <w:szCs w:val="20"/>
      <w:lang w:val="en-US" w:eastAsia="en-US"/>
    </w:rPr>
  </w:style>
  <w:style w:type="table" w:styleId="TableGrid">
    <w:name w:val="Table Grid"/>
    <w:basedOn w:val="TableNormal"/>
    <w:rsid w:val="00515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FD4"/>
    <w:pPr>
      <w:ind w:left="720"/>
      <w:contextualSpacing/>
    </w:pPr>
  </w:style>
  <w:style w:type="paragraph" w:customStyle="1" w:styleId="Tekstpasuskojinijeprvi">
    <w:name w:val="Tekst: pasus koji nije prvi"/>
    <w:basedOn w:val="Normal"/>
    <w:rsid w:val="00F54294"/>
    <w:pPr>
      <w:spacing w:after="240"/>
      <w:jc w:val="both"/>
    </w:pPr>
    <w:rPr>
      <w:rFonts w:ascii="Garamond" w:hAnsi="Garamond" w:cs="Garamond"/>
      <w:spacing w:val="-5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F542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uiPriority w:val="99"/>
    <w:rsid w:val="00F54294"/>
    <w:rPr>
      <w:color w:val="0000FF"/>
      <w:u w:val="single"/>
    </w:rPr>
  </w:style>
  <w:style w:type="paragraph" w:customStyle="1" w:styleId="Tekstprvipasus">
    <w:name w:val="Tekst: prvi pasus"/>
    <w:basedOn w:val="Normal"/>
    <w:next w:val="Normal"/>
    <w:rsid w:val="00B01BD0"/>
    <w:pPr>
      <w:spacing w:after="240"/>
      <w:ind w:firstLine="720"/>
      <w:jc w:val="both"/>
    </w:pPr>
    <w:rPr>
      <w:spacing w:val="-5"/>
      <w:szCs w:val="20"/>
      <w:lang w:eastAsia="en-US"/>
    </w:rPr>
  </w:style>
  <w:style w:type="paragraph" w:customStyle="1" w:styleId="Tekstopiskolegija">
    <w:name w:val="Tekst: opis kolegija"/>
    <w:basedOn w:val="Normal"/>
    <w:next w:val="Normal"/>
    <w:autoRedefine/>
    <w:rsid w:val="00B01BD0"/>
    <w:pPr>
      <w:spacing w:after="240"/>
      <w:ind w:left="2268"/>
      <w:jc w:val="both"/>
    </w:pPr>
    <w:rPr>
      <w:spacing w:val="-5"/>
      <w:szCs w:val="20"/>
      <w:lang w:eastAsia="en-US"/>
    </w:rPr>
  </w:style>
  <w:style w:type="character" w:customStyle="1" w:styleId="Char">
    <w:name w:val="Char"/>
    <w:rsid w:val="00B01BD0"/>
    <w:rPr>
      <w:rFonts w:ascii="Arial Black" w:hAnsi="Arial Black" w:cs="Arial Black"/>
      <w:color w:val="808080"/>
      <w:spacing w:val="-25"/>
      <w:kern w:val="28"/>
      <w:sz w:val="32"/>
      <w:szCs w:val="32"/>
      <w:lang w:val="en-US" w:eastAsia="en-US"/>
    </w:rPr>
  </w:style>
  <w:style w:type="paragraph" w:customStyle="1" w:styleId="Default">
    <w:name w:val="Default"/>
    <w:uiPriority w:val="99"/>
    <w:rsid w:val="00B01BD0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rsid w:val="00B01BD0"/>
    <w:pPr>
      <w:spacing w:before="100" w:beforeAutospacing="1" w:after="100" w:afterAutospacing="1"/>
    </w:pPr>
    <w:rPr>
      <w:rFonts w:ascii="Garamond" w:hAnsi="Garamond" w:cs="Garamond"/>
    </w:rPr>
  </w:style>
  <w:style w:type="character" w:customStyle="1" w:styleId="hps">
    <w:name w:val="hps"/>
    <w:basedOn w:val="DefaultParagraphFont"/>
    <w:rsid w:val="00B01BD0"/>
  </w:style>
  <w:style w:type="character" w:styleId="Emphasis">
    <w:name w:val="Emphasis"/>
    <w:basedOn w:val="DefaultParagraphFont"/>
    <w:uiPriority w:val="20"/>
    <w:qFormat/>
    <w:rsid w:val="00B01BD0"/>
    <w:rPr>
      <w:i/>
      <w:iCs/>
    </w:rPr>
  </w:style>
  <w:style w:type="paragraph" w:customStyle="1" w:styleId="DefaultChar">
    <w:name w:val="Default Char"/>
    <w:link w:val="DefaultCharChar"/>
    <w:rsid w:val="00B01BD0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character" w:customStyle="1" w:styleId="DefaultCharChar">
    <w:name w:val="Default Char Char"/>
    <w:link w:val="DefaultChar"/>
    <w:locked/>
    <w:rsid w:val="00B01BD0"/>
    <w:rPr>
      <w:rFonts w:ascii="Garamond" w:hAnsi="Garamond" w:cs="Garamond"/>
      <w:color w:val="00000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B01BD0"/>
    <w:rPr>
      <w:b/>
      <w:bCs/>
    </w:rPr>
  </w:style>
  <w:style w:type="paragraph" w:customStyle="1" w:styleId="CVNormal">
    <w:name w:val="CV Normal"/>
    <w:basedOn w:val="Normal"/>
    <w:rsid w:val="00B01BD0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styleId="PlainText">
    <w:name w:val="Plain Text"/>
    <w:basedOn w:val="Normal"/>
    <w:link w:val="PlainTextChar"/>
    <w:rsid w:val="00B01BD0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B01BD0"/>
    <w:rPr>
      <w:rFonts w:ascii="Courier New" w:hAnsi="Courier New" w:cs="Courier New"/>
      <w:lang w:val="en-US" w:eastAsia="en-US"/>
    </w:rPr>
  </w:style>
  <w:style w:type="character" w:customStyle="1" w:styleId="contact-street">
    <w:name w:val="contact-street"/>
    <w:basedOn w:val="DefaultParagraphFont"/>
    <w:rsid w:val="009C4C3D"/>
  </w:style>
  <w:style w:type="character" w:customStyle="1" w:styleId="contact-suburb">
    <w:name w:val="contact-suburb"/>
    <w:basedOn w:val="DefaultParagraphFont"/>
    <w:rsid w:val="009C4C3D"/>
  </w:style>
  <w:style w:type="character" w:customStyle="1" w:styleId="contact-postcode">
    <w:name w:val="contact-postcode"/>
    <w:basedOn w:val="DefaultParagraphFont"/>
    <w:rsid w:val="009C4C3D"/>
  </w:style>
  <w:style w:type="character" w:customStyle="1" w:styleId="contact-country">
    <w:name w:val="contact-country"/>
    <w:basedOn w:val="DefaultParagraphFont"/>
    <w:rsid w:val="009C4C3D"/>
  </w:style>
  <w:style w:type="character" w:customStyle="1" w:styleId="xbe">
    <w:name w:val="_xbe"/>
    <w:basedOn w:val="DefaultParagraphFont"/>
    <w:rsid w:val="008B7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3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8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59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80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56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00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575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49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486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577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04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55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72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11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913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6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9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2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8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58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065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791415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06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28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07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89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562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413922">
                                                                                          <w:marLeft w:val="90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97269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728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801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231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5001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4359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88439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7967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14998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963491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59923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7227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4386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7096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99871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1376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680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I:\HR%20verzija%202012%2013%20-%20prema%20novom%20pravilniku\Odgovor%20dekanu%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I:\HR verzija 2012 13 - prema novom pravilniku\Odgovor dekanu 1.dot</Template>
  <TotalTime>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FESB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vedrana</dc:creator>
  <cp:lastModifiedBy>Marin Bugarić</cp:lastModifiedBy>
  <cp:revision>7</cp:revision>
  <cp:lastPrinted>2019-03-22T10:12:00Z</cp:lastPrinted>
  <dcterms:created xsi:type="dcterms:W3CDTF">2020-02-18T13:44:00Z</dcterms:created>
  <dcterms:modified xsi:type="dcterms:W3CDTF">2020-02-27T09:41:00Z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EmailSubject">
    <vt:lpwstr>Zahtjev za znanstvenog novaka.</vt:lpwstr>
  </property>
  <property fmtid="{D5CDD505-2E9C-101B-9397-08002B2CF9AE}" pid="4" name="_AuthorEmail">
    <vt:lpwstr>Ivica.Puljak@cern.ch</vt:lpwstr>
  </property>
  <property fmtid="{D5CDD505-2E9C-101B-9397-08002B2CF9AE}" pid="5" name="_AuthorEmailDisplayName">
    <vt:lpwstr>Ivica Puljak</vt:lpwstr>
  </property>
  <property fmtid="{D5CDD505-2E9C-101B-9397-08002B2CF9AE}" pid="6" name="_ReviewingToolsShownOnce">
    <vt:lpwstr/>
  </property>
</Properties>
</file>